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931"/>
        <w:gridCol w:w="149"/>
        <w:gridCol w:w="2131"/>
        <w:gridCol w:w="1807"/>
        <w:gridCol w:w="1714"/>
        <w:gridCol w:w="1950"/>
      </w:tblGrid>
      <w:tr w:rsidR="00FE49B0" w:rsidTr="002E6DBA">
        <w:trPr>
          <w:trHeight w:val="3625"/>
        </w:trPr>
        <w:tc>
          <w:tcPr>
            <w:tcW w:w="10682" w:type="dxa"/>
            <w:gridSpan w:val="6"/>
            <w:tcBorders>
              <w:top w:val="double" w:sz="18" w:space="0" w:color="FF0000"/>
              <w:left w:val="double" w:sz="18" w:space="0" w:color="FF0000"/>
              <w:bottom w:val="double" w:sz="18" w:space="0" w:color="FF0000"/>
              <w:right w:val="double" w:sz="18" w:space="0" w:color="FF0000"/>
            </w:tcBorders>
          </w:tcPr>
          <w:p w:rsidR="00FE49B0" w:rsidRPr="00FE49B0" w:rsidRDefault="00FE49B0" w:rsidP="007D06A0">
            <w:r w:rsidRPr="00FE49B0">
              <w:rPr>
                <w:rFonts w:ascii="Century" w:hAnsi="Century"/>
              </w:rPr>
              <w:t xml:space="preserve">            </w:t>
            </w:r>
          </w:p>
          <w:p w:rsidR="00FE49B0" w:rsidRPr="00FE49B0" w:rsidRDefault="00FE49B0" w:rsidP="007D06A0">
            <w:pPr>
              <w:rPr>
                <w:rFonts w:asciiTheme="minorHAnsi" w:hAnsiTheme="minorHAnsi"/>
              </w:rPr>
            </w:pPr>
            <w:r w:rsidRPr="00FE49B0">
              <w:t xml:space="preserve">           </w:t>
            </w:r>
            <w:r w:rsidRPr="00FE49B0">
              <w:rPr>
                <w:rFonts w:asciiTheme="minorHAnsi" w:hAnsiTheme="minorHAnsi"/>
              </w:rPr>
              <w:t xml:space="preserve">     </w:t>
            </w:r>
          </w:p>
          <w:p w:rsidR="00FE49B0" w:rsidRPr="00C4605B" w:rsidRDefault="00FE49B0" w:rsidP="00C4605B">
            <w:pPr>
              <w:jc w:val="center"/>
              <w:rPr>
                <w:b/>
                <w:color w:val="FF0000"/>
                <w:sz w:val="36"/>
                <w:szCs w:val="36"/>
              </w:rPr>
            </w:pPr>
            <w:r w:rsidRPr="00C4605B">
              <w:rPr>
                <w:b/>
                <w:color w:val="FF0000"/>
                <w:sz w:val="36"/>
                <w:szCs w:val="36"/>
              </w:rPr>
              <w:t>R</w:t>
            </w:r>
            <w:r w:rsidR="0016453A">
              <w:rPr>
                <w:b/>
                <w:color w:val="FF0000"/>
                <w:sz w:val="36"/>
                <w:szCs w:val="36"/>
              </w:rPr>
              <w:t>EGISTRERINGSSKJEMA LEGE</w:t>
            </w:r>
          </w:p>
          <w:p w:rsidR="00FE49B0" w:rsidRDefault="00FE49B0" w:rsidP="00440592">
            <w:pPr>
              <w:rPr>
                <w:b/>
                <w:sz w:val="36"/>
                <w:szCs w:val="36"/>
              </w:rPr>
            </w:pPr>
          </w:p>
          <w:p w:rsidR="00FE49B0" w:rsidRPr="002E6DBA" w:rsidRDefault="002E6DBA" w:rsidP="00C4605B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E6DBA">
              <w:rPr>
                <w:b/>
                <w:color w:val="FF0000"/>
                <w:sz w:val="28"/>
                <w:szCs w:val="28"/>
              </w:rPr>
              <w:t>INKLUSJON</w:t>
            </w:r>
          </w:p>
          <w:p w:rsidR="00FE49B0" w:rsidRDefault="00FE49B0" w:rsidP="00176363">
            <w:pPr>
              <w:rPr>
                <w:sz w:val="36"/>
                <w:szCs w:val="36"/>
              </w:rPr>
            </w:pPr>
            <w:r w:rsidRPr="00176363">
              <w:rPr>
                <w:noProof/>
                <w:sz w:val="36"/>
                <w:szCs w:val="36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192CAD8D" wp14:editId="620ABA36">
                      <wp:simplePos x="0" y="0"/>
                      <wp:positionH relativeFrom="column">
                        <wp:posOffset>5905467</wp:posOffset>
                      </wp:positionH>
                      <wp:positionV relativeFrom="paragraph">
                        <wp:posOffset>247650</wp:posOffset>
                      </wp:positionV>
                      <wp:extent cx="232410" cy="247015"/>
                      <wp:effectExtent l="0" t="0" r="15240" b="19685"/>
                      <wp:wrapNone/>
                      <wp:docPr id="1021" name="Tekstbok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32410" cy="2470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FE49B0" w:rsidRDefault="00FE49B0" w:rsidP="00440592"/>
                                <w:p w:rsidR="00FE49B0" w:rsidRPr="00440592" w:rsidRDefault="00FE49B0" w:rsidP="0044059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boks 16" o:spid="_x0000_s1026" type="#_x0000_t202" style="position:absolute;margin-left:465pt;margin-top:19.5pt;width:18.3pt;height:19.4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" fillcolor="window" strokeweight=".5pt">
                      <v:path arrowok="t"/>
                      <o:lock v:ext="edit" aspectratio="t"/>
                      <v:textbox>
                        <w:txbxContent>
                          <w:p w:rsidR="00FE49B0" w:rsidRDefault="00FE49B0" w:rsidP="00440592"/>
                          <w:p w:rsidR="00FE49B0" w:rsidRPr="00440592" w:rsidRDefault="00FE49B0" w:rsidP="00440592"/>
                        </w:txbxContent>
                      </v:textbox>
                    </v:shape>
                  </w:pict>
                </mc:Fallback>
              </mc:AlternateContent>
            </w:r>
          </w:p>
          <w:p w:rsidR="00FE49B0" w:rsidRPr="0022170D" w:rsidRDefault="00FE49B0" w:rsidP="00C4605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</w:p>
          <w:p w:rsidR="00FE49B0" w:rsidRPr="00176363" w:rsidRDefault="00FE49B0" w:rsidP="00FE49B0">
            <w:pPr>
              <w:rPr>
                <w:sz w:val="36"/>
                <w:szCs w:val="36"/>
              </w:rPr>
            </w:pPr>
            <w:r w:rsidRPr="00FE49B0">
              <w:rPr>
                <w:b/>
                <w:sz w:val="36"/>
                <w:szCs w:val="36"/>
              </w:rPr>
              <w:t xml:space="preserve"> </w:t>
            </w:r>
          </w:p>
          <w:p w:rsidR="00FE49B0" w:rsidRPr="0022170D" w:rsidRDefault="00C4605B" w:rsidP="00440592">
            <w:pPr>
              <w:jc w:val="right"/>
              <w:rPr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  <w:lang w:eastAsia="nb-NO"/>
              </w:rPr>
              <w:drawing>
                <wp:anchor distT="0" distB="0" distL="114300" distR="114300" simplePos="0" relativeHeight="251863040" behindDoc="0" locked="0" layoutInCell="1" allowOverlap="1" wp14:anchorId="60CAD078" wp14:editId="5FAC8247">
                  <wp:simplePos x="0" y="0"/>
                  <wp:positionH relativeFrom="margin">
                    <wp:posOffset>82550</wp:posOffset>
                  </wp:positionH>
                  <wp:positionV relativeFrom="margin">
                    <wp:posOffset>118745</wp:posOffset>
                  </wp:positionV>
                  <wp:extent cx="1733550" cy="2265680"/>
                  <wp:effectExtent l="0" t="0" r="0" b="1270"/>
                  <wp:wrapSquare wrapText="bothSides"/>
                  <wp:docPr id="1028" name="Bilde 1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delig logo (2)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26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2F55" w:rsidRPr="00E8139F" w:rsidTr="002E6DBA">
        <w:tc>
          <w:tcPr>
            <w:tcW w:w="2931" w:type="dxa"/>
            <w:tcBorders>
              <w:top w:val="double" w:sz="18" w:space="0" w:color="FF0000"/>
              <w:left w:val="nil"/>
              <w:bottom w:val="nil"/>
              <w:right w:val="nil"/>
            </w:tcBorders>
          </w:tcPr>
          <w:p w:rsidR="0022170D" w:rsidRPr="00E8139F" w:rsidRDefault="0022170D" w:rsidP="0022170D">
            <w:pPr>
              <w:rPr>
                <w:sz w:val="16"/>
                <w:szCs w:val="16"/>
              </w:rPr>
            </w:pPr>
          </w:p>
          <w:p w:rsidR="00C4605B" w:rsidRPr="00E8139F" w:rsidRDefault="00C4605B">
            <w:pPr>
              <w:rPr>
                <w:sz w:val="16"/>
                <w:szCs w:val="16"/>
              </w:rPr>
            </w:pPr>
          </w:p>
        </w:tc>
        <w:tc>
          <w:tcPr>
            <w:tcW w:w="2280" w:type="dxa"/>
            <w:gridSpan w:val="2"/>
            <w:tcBorders>
              <w:top w:val="double" w:sz="18" w:space="0" w:color="FF0000"/>
              <w:left w:val="nil"/>
              <w:bottom w:val="nil"/>
              <w:right w:val="nil"/>
            </w:tcBorders>
          </w:tcPr>
          <w:p w:rsidR="006157F3" w:rsidRPr="00E8139F" w:rsidRDefault="006157F3">
            <w:pPr>
              <w:rPr>
                <w:sz w:val="16"/>
                <w:szCs w:val="16"/>
              </w:rPr>
            </w:pPr>
          </w:p>
        </w:tc>
        <w:tc>
          <w:tcPr>
            <w:tcW w:w="1807" w:type="dxa"/>
            <w:tcBorders>
              <w:top w:val="double" w:sz="18" w:space="0" w:color="FF0000"/>
              <w:left w:val="nil"/>
              <w:bottom w:val="nil"/>
              <w:right w:val="nil"/>
            </w:tcBorders>
          </w:tcPr>
          <w:p w:rsidR="00843800" w:rsidRPr="00E8139F" w:rsidRDefault="00843800">
            <w:pPr>
              <w:rPr>
                <w:sz w:val="16"/>
                <w:szCs w:val="16"/>
              </w:rPr>
            </w:pPr>
          </w:p>
        </w:tc>
        <w:tc>
          <w:tcPr>
            <w:tcW w:w="1714" w:type="dxa"/>
            <w:tcBorders>
              <w:top w:val="double" w:sz="18" w:space="0" w:color="FF0000"/>
              <w:left w:val="nil"/>
              <w:bottom w:val="nil"/>
              <w:right w:val="nil"/>
            </w:tcBorders>
          </w:tcPr>
          <w:p w:rsidR="00843800" w:rsidRPr="00E8139F" w:rsidRDefault="00843800">
            <w:pPr>
              <w:rPr>
                <w:sz w:val="16"/>
                <w:szCs w:val="16"/>
              </w:rPr>
            </w:pPr>
          </w:p>
        </w:tc>
        <w:tc>
          <w:tcPr>
            <w:tcW w:w="1950" w:type="dxa"/>
            <w:tcBorders>
              <w:top w:val="double" w:sz="18" w:space="0" w:color="FF0000"/>
              <w:left w:val="nil"/>
              <w:bottom w:val="nil"/>
              <w:right w:val="nil"/>
            </w:tcBorders>
          </w:tcPr>
          <w:p w:rsidR="00843800" w:rsidRPr="00E8139F" w:rsidRDefault="00843800">
            <w:pPr>
              <w:rPr>
                <w:sz w:val="16"/>
                <w:szCs w:val="16"/>
              </w:rPr>
            </w:pPr>
          </w:p>
          <w:p w:rsidR="0022170D" w:rsidRPr="00E8139F" w:rsidRDefault="0022170D">
            <w:pPr>
              <w:rPr>
                <w:sz w:val="16"/>
                <w:szCs w:val="16"/>
              </w:rPr>
            </w:pPr>
          </w:p>
          <w:p w:rsidR="0022170D" w:rsidRPr="00E8139F" w:rsidRDefault="0022170D">
            <w:pPr>
              <w:rPr>
                <w:sz w:val="16"/>
                <w:szCs w:val="16"/>
              </w:rPr>
            </w:pPr>
          </w:p>
        </w:tc>
      </w:tr>
      <w:tr w:rsidR="00B14E66" w:rsidTr="0005074F">
        <w:tc>
          <w:tcPr>
            <w:tcW w:w="3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14E66" w:rsidRDefault="00B14E66"/>
          <w:p w:rsidR="00B14E66" w:rsidRDefault="00B14E66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70F1A3C2" wp14:editId="01244689">
                      <wp:simplePos x="0" y="0"/>
                      <wp:positionH relativeFrom="column">
                        <wp:posOffset>1715984</wp:posOffset>
                      </wp:positionH>
                      <wp:positionV relativeFrom="paragraph">
                        <wp:posOffset>160325</wp:posOffset>
                      </wp:positionV>
                      <wp:extent cx="1153606" cy="344385"/>
                      <wp:effectExtent l="0" t="0" r="27940" b="17780"/>
                      <wp:wrapNone/>
                      <wp:docPr id="1019" name="Tekstbok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53606" cy="344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E66" w:rsidRDefault="00B14E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kstboks 1" o:spid="_x0000_s1027" type="#_x0000_t202" style="position:absolute;margin-left:135.1pt;margin-top:12.6pt;width:90.85pt;height:27.1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" fillcolor="white [3201]" strokeweight=".5pt">
                      <v:path arrowok="t"/>
                      <v:textbox>
                        <w:txbxContent>
                          <w:p w:rsidR="00B14E66" w:rsidRDefault="00B14E66"/>
                        </w:txbxContent>
                      </v:textbox>
                    </v:shape>
                  </w:pict>
                </mc:Fallback>
              </mc:AlternateContent>
            </w:r>
          </w:p>
          <w:p w:rsidR="00B14E66" w:rsidRDefault="00B14E66">
            <w:pPr>
              <w:rPr>
                <w:b/>
                <w:sz w:val="28"/>
                <w:szCs w:val="28"/>
              </w:rPr>
            </w:pPr>
            <w:r w:rsidRPr="00341EE3">
              <w:rPr>
                <w:b/>
                <w:sz w:val="28"/>
                <w:szCs w:val="28"/>
              </w:rPr>
              <w:t>RANDOMISERINGSNR</w:t>
            </w:r>
          </w:p>
          <w:p w:rsidR="00B14E66" w:rsidRPr="00341EE3" w:rsidRDefault="00B14E66">
            <w:pPr>
              <w:rPr>
                <w:b/>
                <w:sz w:val="28"/>
                <w:szCs w:val="28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14E66" w:rsidRDefault="00B14E66" w:rsidP="006157F3"/>
          <w:p w:rsidR="00B14E66" w:rsidRDefault="00B14E66" w:rsidP="006157F3"/>
          <w:p w:rsidR="00B14E66" w:rsidRDefault="00B14E66" w:rsidP="006157F3"/>
        </w:tc>
        <w:tc>
          <w:tcPr>
            <w:tcW w:w="54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14E66" w:rsidRDefault="00B14E66"/>
          <w:p w:rsidR="00B14E66" w:rsidRDefault="00B14E66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67B2AF63" wp14:editId="4CFF5CF4">
                      <wp:simplePos x="0" y="0"/>
                      <wp:positionH relativeFrom="column">
                        <wp:posOffset>1618211</wp:posOffset>
                      </wp:positionH>
                      <wp:positionV relativeFrom="paragraph">
                        <wp:posOffset>160325</wp:posOffset>
                      </wp:positionV>
                      <wp:extent cx="1508166" cy="438785"/>
                      <wp:effectExtent l="0" t="0" r="15875" b="18415"/>
                      <wp:wrapNone/>
                      <wp:docPr id="1018" name="Tekstbok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508166" cy="4387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E66" w:rsidRDefault="00B14E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kstboks 3" o:spid="_x0000_s1028" type="#_x0000_t202" style="position:absolute;margin-left:127.4pt;margin-top:12.6pt;width:118.75pt;height:34.5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" fillcolor="white [3201]" strokeweight=".5pt">
                      <v:path arrowok="t"/>
                      <v:textbox>
                        <w:txbxContent>
                          <w:p w:rsidR="00B14E66" w:rsidRDefault="00B14E66"/>
                        </w:txbxContent>
                      </v:textbox>
                    </v:shape>
                  </w:pict>
                </mc:Fallback>
              </mc:AlternateContent>
            </w:r>
          </w:p>
          <w:p w:rsidR="00B14E66" w:rsidRDefault="00B14E66">
            <w:r>
              <w:rPr>
                <w:b/>
                <w:sz w:val="28"/>
                <w:szCs w:val="28"/>
              </w:rPr>
              <w:t>Dato for utfylling</w:t>
            </w:r>
          </w:p>
        </w:tc>
      </w:tr>
      <w:tr w:rsidR="00B14E66" w:rsidTr="0005074F">
        <w:trPr>
          <w:trHeight w:val="1408"/>
        </w:trPr>
        <w:tc>
          <w:tcPr>
            <w:tcW w:w="52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14E66" w:rsidRDefault="00B14E66">
            <w:r>
              <w:rPr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13F3FB5D" wp14:editId="11FED1E4">
                      <wp:simplePos x="0" y="0"/>
                      <wp:positionH relativeFrom="column">
                        <wp:posOffset>1727860</wp:posOffset>
                      </wp:positionH>
                      <wp:positionV relativeFrom="paragraph">
                        <wp:posOffset>120617</wp:posOffset>
                      </wp:positionV>
                      <wp:extent cx="1141919" cy="295275"/>
                      <wp:effectExtent l="0" t="0" r="20320" b="28575"/>
                      <wp:wrapNone/>
                      <wp:docPr id="1017" name="Tekstbok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41919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E66" w:rsidRDefault="00B14E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kstboks 4" o:spid="_x0000_s1029" type="#_x0000_t202" style="position:absolute;margin-left:136.05pt;margin-top:9.5pt;width:89.9pt;height:23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" fillcolor="white [3201]" strokeweight=".5pt">
                      <v:path arrowok="t"/>
                      <v:textbox>
                        <w:txbxContent>
                          <w:p w:rsidR="00B14E66" w:rsidRDefault="00B14E66"/>
                        </w:txbxContent>
                      </v:textbox>
                    </v:shape>
                  </w:pict>
                </mc:Fallback>
              </mc:AlternateContent>
            </w:r>
          </w:p>
          <w:p w:rsidR="00B14E66" w:rsidRDefault="00B14E66">
            <w:pPr>
              <w:rPr>
                <w:b/>
                <w:sz w:val="28"/>
                <w:szCs w:val="28"/>
              </w:rPr>
            </w:pPr>
            <w:r w:rsidRPr="00341EE3">
              <w:rPr>
                <w:b/>
                <w:sz w:val="28"/>
                <w:szCs w:val="28"/>
              </w:rPr>
              <w:t>INITIALER</w:t>
            </w:r>
          </w:p>
          <w:p w:rsidR="00B14E66" w:rsidRDefault="00B14E66">
            <w:pPr>
              <w:rPr>
                <w:b/>
                <w:sz w:val="28"/>
                <w:szCs w:val="28"/>
              </w:rPr>
            </w:pPr>
            <w:r>
              <w:rPr>
                <w:noProof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77C6C6A8" wp14:editId="1FC00907">
                      <wp:simplePos x="0" y="0"/>
                      <wp:positionH relativeFrom="column">
                        <wp:posOffset>1715770</wp:posOffset>
                      </wp:positionH>
                      <wp:positionV relativeFrom="paragraph">
                        <wp:posOffset>124460</wp:posOffset>
                      </wp:positionV>
                      <wp:extent cx="1153795" cy="295275"/>
                      <wp:effectExtent l="0" t="0" r="27305" b="28575"/>
                      <wp:wrapNone/>
                      <wp:docPr id="1016" name="Tekstboks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5379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E66" w:rsidRDefault="00B14E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kstboks 5" o:spid="_x0000_s1030" type="#_x0000_t202" style="position:absolute;margin-left:135.1pt;margin-top:9.8pt;width:90.85pt;height:23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" fillcolor="white [3201]" strokeweight=".5pt">
                      <v:path arrowok="t"/>
                      <v:textbox>
                        <w:txbxContent>
                          <w:p w:rsidR="00B14E66" w:rsidRDefault="00B14E66"/>
                        </w:txbxContent>
                      </v:textbox>
                    </v:shape>
                  </w:pict>
                </mc:Fallback>
              </mc:AlternateContent>
            </w:r>
          </w:p>
          <w:p w:rsidR="00B14E66" w:rsidRPr="00341EE3" w:rsidRDefault="00B14E66" w:rsidP="00B14E66">
            <w:pPr>
              <w:rPr>
                <w:b/>
                <w:sz w:val="28"/>
                <w:szCs w:val="28"/>
              </w:rPr>
            </w:pPr>
            <w:r w:rsidRPr="00341EE3">
              <w:rPr>
                <w:b/>
                <w:sz w:val="28"/>
                <w:szCs w:val="28"/>
              </w:rPr>
              <w:t>FØDSELSDATO</w:t>
            </w:r>
          </w:p>
          <w:p w:rsidR="00B14E66" w:rsidRDefault="00B14E66">
            <w:pPr>
              <w:rPr>
                <w:b/>
                <w:sz w:val="28"/>
                <w:szCs w:val="28"/>
              </w:rPr>
            </w:pPr>
          </w:p>
          <w:p w:rsidR="00B14E66" w:rsidRDefault="00B14E66" w:rsidP="00B14E66"/>
        </w:tc>
        <w:tc>
          <w:tcPr>
            <w:tcW w:w="54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14E66" w:rsidRDefault="00B14E66"/>
          <w:p w:rsidR="00B14E66" w:rsidRDefault="00B14E66"/>
          <w:p w:rsidR="00B14E66" w:rsidRDefault="00B14E66"/>
          <w:p w:rsidR="00B14E66" w:rsidRDefault="00B14E66" w:rsidP="002E6DBA"/>
        </w:tc>
      </w:tr>
    </w:tbl>
    <w:p w:rsidR="0034759A" w:rsidRPr="00E8139F" w:rsidRDefault="0034759A" w:rsidP="00B14E66">
      <w:pPr>
        <w:jc w:val="right"/>
        <w:rPr>
          <w:sz w:val="18"/>
          <w:szCs w:val="18"/>
        </w:rPr>
      </w:pPr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8"/>
        <w:gridCol w:w="95"/>
        <w:gridCol w:w="284"/>
        <w:gridCol w:w="549"/>
        <w:gridCol w:w="1010"/>
        <w:gridCol w:w="142"/>
        <w:gridCol w:w="992"/>
        <w:gridCol w:w="256"/>
        <w:gridCol w:w="595"/>
        <w:gridCol w:w="567"/>
        <w:gridCol w:w="1275"/>
        <w:gridCol w:w="284"/>
        <w:gridCol w:w="1134"/>
        <w:gridCol w:w="760"/>
        <w:gridCol w:w="799"/>
        <w:gridCol w:w="226"/>
      </w:tblGrid>
      <w:tr w:rsidR="00A23FE3" w:rsidTr="00A23FE3">
        <w:tc>
          <w:tcPr>
            <w:tcW w:w="9657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23FE3" w:rsidRPr="003F4785" w:rsidRDefault="00A23FE3" w:rsidP="005256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SYMPTOMER</w:t>
            </w:r>
            <w:bookmarkStart w:id="0" w:name="OLE_LINK22"/>
            <w:bookmarkStart w:id="1" w:name="OLE_LINK23"/>
          </w:p>
        </w:tc>
        <w:tc>
          <w:tcPr>
            <w:tcW w:w="10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23FE3" w:rsidRDefault="00A23FE3" w:rsidP="005256B3">
            <w:pPr>
              <w:rPr>
                <w:sz w:val="28"/>
                <w:szCs w:val="28"/>
              </w:rPr>
            </w:pPr>
          </w:p>
        </w:tc>
      </w:tr>
      <w:tr w:rsidR="00A23FE3" w:rsidTr="00E8139F">
        <w:trPr>
          <w:trHeight w:val="1045"/>
        </w:trPr>
        <w:tc>
          <w:tcPr>
            <w:tcW w:w="1526" w:type="dxa"/>
            <w:tcBorders>
              <w:top w:val="nil"/>
              <w:bottom w:val="single" w:sz="4" w:space="0" w:color="auto"/>
            </w:tcBorders>
          </w:tcPr>
          <w:p w:rsidR="00A23FE3" w:rsidRPr="00D9307B" w:rsidRDefault="00A23FE3" w:rsidP="005256B3">
            <w:pPr>
              <w:rPr>
                <w:b/>
                <w:sz w:val="26"/>
                <w:szCs w:val="26"/>
              </w:rPr>
            </w:pPr>
            <w:bookmarkStart w:id="2" w:name="_Hlk358982924"/>
            <w:bookmarkStart w:id="3" w:name="OLE_LINK18"/>
            <w:bookmarkStart w:id="4" w:name="OLE_LINK19"/>
            <w:bookmarkEnd w:id="0"/>
            <w:bookmarkEnd w:id="1"/>
            <w:proofErr w:type="spellStart"/>
            <w:r w:rsidRPr="00D9307B">
              <w:rPr>
                <w:b/>
                <w:sz w:val="26"/>
                <w:szCs w:val="26"/>
              </w:rPr>
              <w:t>Hørselsred</w:t>
            </w:r>
            <w:proofErr w:type="spellEnd"/>
            <w:r w:rsidRPr="00D9307B">
              <w:rPr>
                <w:b/>
                <w:sz w:val="26"/>
                <w:szCs w:val="26"/>
              </w:rPr>
              <w:t>.</w:t>
            </w:r>
          </w:p>
          <w:p w:rsidR="00A23FE3" w:rsidRDefault="00A23FE3" w:rsidP="005256B3">
            <w:pPr>
              <w:rPr>
                <w:sz w:val="28"/>
                <w:szCs w:val="28"/>
              </w:rPr>
            </w:pPr>
            <w:bookmarkStart w:id="5" w:name="OLE_LINK24"/>
            <w:bookmarkStart w:id="6" w:name="OLE_LINK25"/>
            <w:bookmarkStart w:id="7" w:name="OLE_LINK9"/>
            <w:bookmarkStart w:id="8" w:name="OLE_LINK10"/>
            <w:bookmarkStart w:id="9" w:name="OLE_LINK3"/>
            <w:bookmarkStart w:id="10" w:name="OLE_LINK4"/>
            <w:proofErr w:type="gramStart"/>
            <w:r>
              <w:rPr>
                <w:sz w:val="28"/>
                <w:szCs w:val="28"/>
              </w:rPr>
              <w:t xml:space="preserve">□ </w:t>
            </w:r>
            <w:bookmarkEnd w:id="5"/>
            <w:bookmarkEnd w:id="6"/>
            <w:r>
              <w:rPr>
                <w:sz w:val="28"/>
                <w:szCs w:val="28"/>
              </w:rPr>
              <w:t xml:space="preserve">  </w:t>
            </w:r>
            <w:r w:rsidRPr="00D9307B">
              <w:rPr>
                <w:sz w:val="26"/>
                <w:szCs w:val="26"/>
              </w:rPr>
              <w:t>nei</w:t>
            </w:r>
            <w:proofErr w:type="gramEnd"/>
          </w:p>
          <w:p w:rsidR="00A23FE3" w:rsidRDefault="00A23FE3" w:rsidP="005256B3">
            <w:pPr>
              <w:rPr>
                <w:sz w:val="28"/>
                <w:szCs w:val="28"/>
              </w:rPr>
            </w:pPr>
            <w:bookmarkStart w:id="11" w:name="OLE_LINK11"/>
            <w:bookmarkStart w:id="12" w:name="OLE_LINK14"/>
            <w:bookmarkEnd w:id="7"/>
            <w:bookmarkEnd w:id="8"/>
            <w:proofErr w:type="gramStart"/>
            <w:r>
              <w:rPr>
                <w:sz w:val="28"/>
                <w:szCs w:val="28"/>
              </w:rPr>
              <w:t xml:space="preserve">□    </w:t>
            </w:r>
            <w:r w:rsidRPr="00D9307B">
              <w:rPr>
                <w:sz w:val="26"/>
                <w:szCs w:val="26"/>
              </w:rPr>
              <w:t>ja</w:t>
            </w:r>
            <w:bookmarkEnd w:id="11"/>
            <w:bookmarkEnd w:id="12"/>
            <w:bookmarkEnd w:id="9"/>
            <w:bookmarkEnd w:id="10"/>
            <w:proofErr w:type="gramEnd"/>
          </w:p>
        </w:tc>
        <w:tc>
          <w:tcPr>
            <w:tcW w:w="1116" w:type="dxa"/>
            <w:gridSpan w:val="4"/>
            <w:tcBorders>
              <w:top w:val="nil"/>
              <w:bottom w:val="single" w:sz="4" w:space="0" w:color="auto"/>
            </w:tcBorders>
          </w:tcPr>
          <w:p w:rsidR="00A23FE3" w:rsidRPr="00D9307B" w:rsidRDefault="00A23FE3" w:rsidP="005256B3">
            <w:pPr>
              <w:rPr>
                <w:b/>
                <w:sz w:val="26"/>
                <w:szCs w:val="26"/>
              </w:rPr>
            </w:pPr>
            <w:proofErr w:type="spellStart"/>
            <w:r w:rsidRPr="00D9307B">
              <w:rPr>
                <w:b/>
                <w:sz w:val="26"/>
                <w:szCs w:val="26"/>
              </w:rPr>
              <w:t>Tinnitus</w:t>
            </w:r>
            <w:proofErr w:type="spellEnd"/>
          </w:p>
          <w:p w:rsidR="00A23FE3" w:rsidRDefault="00A23FE3" w:rsidP="005256B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>nei</w:t>
            </w:r>
            <w:proofErr w:type="gramEnd"/>
          </w:p>
          <w:p w:rsidR="00A23FE3" w:rsidRDefault="00A23FE3" w:rsidP="005256B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 </w:t>
            </w:r>
            <w:r w:rsidRPr="00D9307B">
              <w:rPr>
                <w:sz w:val="26"/>
                <w:szCs w:val="26"/>
              </w:rPr>
              <w:t>ja</w:t>
            </w:r>
            <w:proofErr w:type="gramEnd"/>
          </w:p>
        </w:tc>
        <w:tc>
          <w:tcPr>
            <w:tcW w:w="1152" w:type="dxa"/>
            <w:gridSpan w:val="2"/>
            <w:tcBorders>
              <w:top w:val="nil"/>
              <w:bottom w:val="single" w:sz="4" w:space="0" w:color="auto"/>
            </w:tcBorders>
          </w:tcPr>
          <w:p w:rsidR="00A23FE3" w:rsidRPr="00D9307B" w:rsidRDefault="00A23FE3" w:rsidP="005256B3">
            <w:pPr>
              <w:rPr>
                <w:b/>
                <w:sz w:val="26"/>
                <w:szCs w:val="26"/>
              </w:rPr>
            </w:pPr>
            <w:r w:rsidRPr="00D9307B">
              <w:rPr>
                <w:b/>
                <w:sz w:val="26"/>
                <w:szCs w:val="26"/>
              </w:rPr>
              <w:t>Svimmel</w:t>
            </w:r>
          </w:p>
          <w:p w:rsidR="00A23FE3" w:rsidRDefault="00A23FE3" w:rsidP="005256B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>nei</w:t>
            </w:r>
            <w:proofErr w:type="gramEnd"/>
          </w:p>
          <w:p w:rsidR="00A23FE3" w:rsidRDefault="00A23FE3" w:rsidP="005256B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 xml:space="preserve"> ja</w:t>
            </w:r>
            <w:proofErr w:type="gramEnd"/>
          </w:p>
        </w:tc>
        <w:tc>
          <w:tcPr>
            <w:tcW w:w="1248" w:type="dxa"/>
            <w:gridSpan w:val="2"/>
            <w:tcBorders>
              <w:top w:val="nil"/>
              <w:bottom w:val="single" w:sz="4" w:space="0" w:color="auto"/>
            </w:tcBorders>
          </w:tcPr>
          <w:p w:rsidR="00A23FE3" w:rsidRPr="00D9307B" w:rsidRDefault="0005074F" w:rsidP="005256B3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58E17F3A" wp14:editId="5DDAC7C2">
                      <wp:simplePos x="0" y="0"/>
                      <wp:positionH relativeFrom="column">
                        <wp:posOffset>624955</wp:posOffset>
                      </wp:positionH>
                      <wp:positionV relativeFrom="paragraph">
                        <wp:posOffset>63393</wp:posOffset>
                      </wp:positionV>
                      <wp:extent cx="0" cy="189733"/>
                      <wp:effectExtent l="95250" t="0" r="57150" b="58420"/>
                      <wp:wrapNone/>
                      <wp:docPr id="42" name="Rett pi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97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ett pil 42" o:spid="_x0000_s1026" type="#_x0000_t32" style="position:absolute;margin-left:49.2pt;margin-top:5pt;width:0;height:14.9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sz w:val="26"/>
                <w:szCs w:val="26"/>
              </w:rPr>
              <w:t>Balanse</w:t>
            </w:r>
          </w:p>
          <w:p w:rsidR="00A23FE3" w:rsidRDefault="00A23FE3" w:rsidP="005256B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>nei</w:t>
            </w:r>
            <w:proofErr w:type="gramEnd"/>
          </w:p>
          <w:p w:rsidR="00A23FE3" w:rsidRDefault="00A23FE3" w:rsidP="005256B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 </w:t>
            </w:r>
            <w:r w:rsidRPr="00D9307B">
              <w:rPr>
                <w:sz w:val="26"/>
                <w:szCs w:val="26"/>
              </w:rPr>
              <w:t>ja</w:t>
            </w:r>
            <w:proofErr w:type="gramEnd"/>
          </w:p>
        </w:tc>
        <w:tc>
          <w:tcPr>
            <w:tcW w:w="1162" w:type="dxa"/>
            <w:gridSpan w:val="2"/>
            <w:tcBorders>
              <w:top w:val="nil"/>
              <w:bottom w:val="single" w:sz="4" w:space="0" w:color="auto"/>
            </w:tcBorders>
          </w:tcPr>
          <w:p w:rsidR="00A23FE3" w:rsidRPr="00D9307B" w:rsidRDefault="00A23FE3" w:rsidP="005256B3">
            <w:pPr>
              <w:rPr>
                <w:b/>
                <w:sz w:val="26"/>
                <w:szCs w:val="26"/>
              </w:rPr>
            </w:pPr>
            <w:r w:rsidRPr="00D9307B">
              <w:rPr>
                <w:b/>
                <w:sz w:val="26"/>
                <w:szCs w:val="26"/>
              </w:rPr>
              <w:t>Tretthet</w:t>
            </w:r>
          </w:p>
          <w:p w:rsidR="00A23FE3" w:rsidRDefault="00A23FE3" w:rsidP="005256B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>nei</w:t>
            </w:r>
            <w:proofErr w:type="gramEnd"/>
          </w:p>
          <w:p w:rsidR="00A23FE3" w:rsidRDefault="00A23FE3" w:rsidP="005256B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 </w:t>
            </w:r>
            <w:r w:rsidRPr="00D9307B">
              <w:rPr>
                <w:sz w:val="26"/>
                <w:szCs w:val="26"/>
              </w:rPr>
              <w:t>ja</w:t>
            </w:r>
            <w:proofErr w:type="gramEnd"/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:rsidR="00A23FE3" w:rsidRPr="00D9307B" w:rsidRDefault="00A23FE3" w:rsidP="005256B3">
            <w:pPr>
              <w:rPr>
                <w:b/>
                <w:sz w:val="26"/>
                <w:szCs w:val="26"/>
              </w:rPr>
            </w:pPr>
            <w:r w:rsidRPr="00D9307B">
              <w:rPr>
                <w:b/>
                <w:sz w:val="26"/>
                <w:szCs w:val="26"/>
              </w:rPr>
              <w:t>Hodepine</w:t>
            </w:r>
          </w:p>
          <w:p w:rsidR="00A23FE3" w:rsidRDefault="00A23FE3" w:rsidP="005256B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>nei</w:t>
            </w:r>
            <w:proofErr w:type="gramEnd"/>
          </w:p>
          <w:p w:rsidR="00A23FE3" w:rsidRDefault="00A23FE3" w:rsidP="005256B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 </w:t>
            </w:r>
            <w:r w:rsidRPr="00D9307B">
              <w:rPr>
                <w:sz w:val="26"/>
                <w:szCs w:val="26"/>
              </w:rPr>
              <w:t>ja</w:t>
            </w:r>
            <w:proofErr w:type="gramEnd"/>
          </w:p>
        </w:tc>
        <w:tc>
          <w:tcPr>
            <w:tcW w:w="1418" w:type="dxa"/>
            <w:gridSpan w:val="2"/>
            <w:tcBorders>
              <w:top w:val="nil"/>
              <w:bottom w:val="single" w:sz="4" w:space="0" w:color="auto"/>
            </w:tcBorders>
          </w:tcPr>
          <w:p w:rsidR="00A23FE3" w:rsidRPr="00D9307B" w:rsidRDefault="00A23FE3" w:rsidP="00A23FE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Ansiktssm</w:t>
            </w:r>
            <w:proofErr w:type="spellEnd"/>
            <w:r w:rsidR="00191175">
              <w:rPr>
                <w:b/>
                <w:sz w:val="26"/>
                <w:szCs w:val="26"/>
              </w:rPr>
              <w:t>.</w:t>
            </w:r>
          </w:p>
          <w:p w:rsidR="00A23FE3" w:rsidRDefault="00A23FE3" w:rsidP="00A23F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>nei</w:t>
            </w:r>
            <w:proofErr w:type="gramEnd"/>
          </w:p>
          <w:p w:rsidR="00A23FE3" w:rsidRDefault="00A23FE3" w:rsidP="00A23FE3">
            <w:pPr>
              <w:rPr>
                <w:b/>
                <w:sz w:val="26"/>
                <w:szCs w:val="26"/>
              </w:rPr>
            </w:pPr>
            <w:proofErr w:type="gramStart"/>
            <w:r>
              <w:rPr>
                <w:sz w:val="28"/>
                <w:szCs w:val="28"/>
              </w:rPr>
              <w:t xml:space="preserve">□    </w:t>
            </w:r>
            <w:r w:rsidRPr="00D9307B">
              <w:rPr>
                <w:sz w:val="26"/>
                <w:szCs w:val="26"/>
              </w:rPr>
              <w:t>ja</w:t>
            </w:r>
            <w:proofErr w:type="gramEnd"/>
          </w:p>
        </w:tc>
        <w:tc>
          <w:tcPr>
            <w:tcW w:w="1785" w:type="dxa"/>
            <w:gridSpan w:val="3"/>
            <w:tcBorders>
              <w:top w:val="nil"/>
              <w:bottom w:val="single" w:sz="4" w:space="0" w:color="auto"/>
            </w:tcBorders>
          </w:tcPr>
          <w:p w:rsidR="00A23FE3" w:rsidRPr="00D9307B" w:rsidRDefault="00A23FE3" w:rsidP="00A23FE3">
            <w:pPr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Smakssans</w:t>
            </w:r>
            <w:proofErr w:type="spellEnd"/>
          </w:p>
          <w:p w:rsidR="00A23FE3" w:rsidRDefault="00A23FE3" w:rsidP="00A23F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</w:t>
            </w:r>
            <w:r>
              <w:rPr>
                <w:sz w:val="26"/>
                <w:szCs w:val="26"/>
              </w:rPr>
              <w:t>normal</w:t>
            </w:r>
            <w:proofErr w:type="gramEnd"/>
          </w:p>
          <w:p w:rsidR="00A23FE3" w:rsidRPr="00D9307B" w:rsidRDefault="00A23FE3" w:rsidP="00A23FE3">
            <w:pPr>
              <w:rPr>
                <w:b/>
                <w:sz w:val="26"/>
                <w:szCs w:val="26"/>
              </w:rPr>
            </w:pPr>
            <w:proofErr w:type="gramStart"/>
            <w:r>
              <w:rPr>
                <w:sz w:val="28"/>
                <w:szCs w:val="28"/>
              </w:rPr>
              <w:t>□   svekket</w:t>
            </w:r>
            <w:proofErr w:type="gramEnd"/>
          </w:p>
        </w:tc>
      </w:tr>
      <w:tr w:rsidR="00E8139F" w:rsidRPr="00E8139F" w:rsidTr="00E8139F">
        <w:tc>
          <w:tcPr>
            <w:tcW w:w="10682" w:type="dxa"/>
            <w:gridSpan w:val="17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8139F" w:rsidRPr="00E8139F" w:rsidRDefault="00E8139F" w:rsidP="005256B3">
            <w:pPr>
              <w:rPr>
                <w:sz w:val="24"/>
                <w:szCs w:val="24"/>
              </w:rPr>
            </w:pPr>
          </w:p>
        </w:tc>
      </w:tr>
      <w:tr w:rsidR="00A23FE3" w:rsidTr="005256B3">
        <w:tc>
          <w:tcPr>
            <w:tcW w:w="9657" w:type="dxa"/>
            <w:gridSpan w:val="15"/>
            <w:tcBorders>
              <w:bottom w:val="single" w:sz="4" w:space="0" w:color="auto"/>
            </w:tcBorders>
            <w:shd w:val="clear" w:color="auto" w:fill="000000" w:themeFill="text1"/>
          </w:tcPr>
          <w:p w:rsidR="00A23FE3" w:rsidRPr="003F4785" w:rsidRDefault="00A23FE3" w:rsidP="005256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KLINISK UNDERSØKELSE</w:t>
            </w:r>
          </w:p>
        </w:tc>
        <w:tc>
          <w:tcPr>
            <w:tcW w:w="1025" w:type="dxa"/>
            <w:gridSpan w:val="2"/>
            <w:tcBorders>
              <w:bottom w:val="single" w:sz="4" w:space="0" w:color="auto"/>
            </w:tcBorders>
            <w:shd w:val="clear" w:color="auto" w:fill="000000" w:themeFill="text1"/>
          </w:tcPr>
          <w:p w:rsidR="00A23FE3" w:rsidRDefault="00A23FE3" w:rsidP="005256B3">
            <w:pPr>
              <w:rPr>
                <w:sz w:val="28"/>
                <w:szCs w:val="28"/>
              </w:rPr>
            </w:pPr>
          </w:p>
        </w:tc>
      </w:tr>
      <w:bookmarkEnd w:id="2"/>
      <w:bookmarkEnd w:id="3"/>
      <w:bookmarkEnd w:id="4"/>
      <w:tr w:rsidR="0005074F" w:rsidRPr="00FE311E" w:rsidTr="00C7299C">
        <w:trPr>
          <w:trHeight w:val="1045"/>
        </w:trPr>
        <w:tc>
          <w:tcPr>
            <w:tcW w:w="1714" w:type="dxa"/>
            <w:gridSpan w:val="2"/>
            <w:tcBorders>
              <w:bottom w:val="single" w:sz="4" w:space="0" w:color="auto"/>
            </w:tcBorders>
            <w:hideMark/>
          </w:tcPr>
          <w:p w:rsidR="0005074F" w:rsidRPr="00FE311E" w:rsidRDefault="0005074F" w:rsidP="000F6646">
            <w:pPr>
              <w:rPr>
                <w:b/>
                <w:sz w:val="26"/>
                <w:szCs w:val="26"/>
              </w:rPr>
            </w:pPr>
            <w:r w:rsidRPr="00D9307B">
              <w:rPr>
                <w:b/>
                <w:sz w:val="26"/>
                <w:szCs w:val="26"/>
              </w:rPr>
              <w:t>Cornearefleks</w:t>
            </w:r>
          </w:p>
          <w:p w:rsidR="0005074F" w:rsidRPr="00FE311E" w:rsidRDefault="0005074F" w:rsidP="000F664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>normal</w:t>
            </w:r>
            <w:proofErr w:type="gramEnd"/>
          </w:p>
          <w:p w:rsidR="0005074F" w:rsidRPr="00FE311E" w:rsidRDefault="0005074F" w:rsidP="000F664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>svekket</w:t>
            </w:r>
            <w:proofErr w:type="gramEnd"/>
          </w:p>
        </w:tc>
        <w:tc>
          <w:tcPr>
            <w:tcW w:w="2080" w:type="dxa"/>
            <w:gridSpan w:val="5"/>
            <w:tcBorders>
              <w:bottom w:val="single" w:sz="4" w:space="0" w:color="auto"/>
            </w:tcBorders>
          </w:tcPr>
          <w:p w:rsidR="0005074F" w:rsidRPr="00FE311E" w:rsidRDefault="0005074F" w:rsidP="000F6646">
            <w:pPr>
              <w:rPr>
                <w:b/>
                <w:sz w:val="26"/>
                <w:szCs w:val="26"/>
              </w:rPr>
            </w:pPr>
            <w:proofErr w:type="spellStart"/>
            <w:r w:rsidRPr="00D9307B">
              <w:rPr>
                <w:b/>
                <w:sz w:val="26"/>
                <w:szCs w:val="26"/>
              </w:rPr>
              <w:t>Ansiktssensibl</w:t>
            </w:r>
            <w:proofErr w:type="spellEnd"/>
            <w:r w:rsidRPr="00D9307B">
              <w:rPr>
                <w:b/>
                <w:sz w:val="26"/>
                <w:szCs w:val="26"/>
              </w:rPr>
              <w:t>.</w:t>
            </w:r>
          </w:p>
          <w:p w:rsidR="0005074F" w:rsidRPr="00FE311E" w:rsidRDefault="0005074F" w:rsidP="000F664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>normal</w:t>
            </w:r>
            <w:proofErr w:type="gramEnd"/>
          </w:p>
          <w:p w:rsidR="0005074F" w:rsidRPr="00FE311E" w:rsidRDefault="0005074F" w:rsidP="000F6646">
            <w:pPr>
              <w:rPr>
                <w:sz w:val="28"/>
                <w:szCs w:val="28"/>
              </w:rPr>
            </w:pPr>
            <w:proofErr w:type="gramStart"/>
            <w:r w:rsidRPr="00FE311E"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>svekket</w:t>
            </w:r>
            <w:proofErr w:type="gramEnd"/>
          </w:p>
        </w:tc>
        <w:tc>
          <w:tcPr>
            <w:tcW w:w="6888" w:type="dxa"/>
            <w:gridSpan w:val="10"/>
            <w:tcBorders>
              <w:bottom w:val="single" w:sz="4" w:space="0" w:color="auto"/>
            </w:tcBorders>
          </w:tcPr>
          <w:p w:rsidR="0005074F" w:rsidRPr="002A25E3" w:rsidRDefault="0005074F" w:rsidP="000F6646">
            <w:pPr>
              <w:rPr>
                <w:b/>
                <w:sz w:val="26"/>
                <w:szCs w:val="26"/>
              </w:rPr>
            </w:pPr>
            <w:r w:rsidRPr="002A25E3">
              <w:rPr>
                <w:b/>
                <w:sz w:val="26"/>
                <w:szCs w:val="26"/>
              </w:rPr>
              <w:t>House-</w:t>
            </w:r>
            <w:proofErr w:type="spellStart"/>
            <w:r w:rsidRPr="002A25E3">
              <w:rPr>
                <w:b/>
                <w:sz w:val="26"/>
                <w:szCs w:val="26"/>
              </w:rPr>
              <w:t>Brackmann</w:t>
            </w:r>
            <w:proofErr w:type="spellEnd"/>
          </w:p>
          <w:p w:rsidR="0005074F" w:rsidRPr="00FE311E" w:rsidRDefault="0005074F" w:rsidP="000F66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bookmarkStart w:id="13" w:name="OLE_LINK20"/>
            <w:bookmarkStart w:id="14" w:name="OLE_LINK21"/>
            <w:proofErr w:type="gramStart"/>
            <w:r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>grad</w:t>
            </w:r>
            <w:proofErr w:type="gramEnd"/>
            <w:r w:rsidRPr="00D9307B">
              <w:rPr>
                <w:sz w:val="26"/>
                <w:szCs w:val="26"/>
              </w:rPr>
              <w:t xml:space="preserve"> 1</w:t>
            </w:r>
            <w:r>
              <w:rPr>
                <w:sz w:val="28"/>
                <w:szCs w:val="28"/>
              </w:rPr>
              <w:t xml:space="preserve">         □   </w:t>
            </w:r>
            <w:r w:rsidRPr="00D9307B">
              <w:rPr>
                <w:sz w:val="26"/>
                <w:szCs w:val="26"/>
              </w:rPr>
              <w:t>grad 4</w:t>
            </w:r>
          </w:p>
          <w:p w:rsidR="0005074F" w:rsidRDefault="0005074F" w:rsidP="000F66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proofErr w:type="gramStart"/>
            <w:r w:rsidRPr="00FE311E">
              <w:rPr>
                <w:sz w:val="28"/>
                <w:szCs w:val="28"/>
              </w:rPr>
              <w:t xml:space="preserve">□   </w:t>
            </w:r>
            <w:r w:rsidRPr="00D9307B">
              <w:rPr>
                <w:sz w:val="26"/>
                <w:szCs w:val="26"/>
              </w:rPr>
              <w:t>grad</w:t>
            </w:r>
            <w:proofErr w:type="gramEnd"/>
            <w:r w:rsidRPr="00D9307B">
              <w:rPr>
                <w:sz w:val="26"/>
                <w:szCs w:val="26"/>
              </w:rPr>
              <w:t xml:space="preserve"> 2</w:t>
            </w:r>
            <w:r>
              <w:rPr>
                <w:sz w:val="28"/>
                <w:szCs w:val="28"/>
              </w:rPr>
              <w:t xml:space="preserve">         □   </w:t>
            </w:r>
            <w:r w:rsidRPr="00D9307B">
              <w:rPr>
                <w:sz w:val="26"/>
                <w:szCs w:val="26"/>
              </w:rPr>
              <w:t>grad 5</w:t>
            </w:r>
          </w:p>
          <w:bookmarkEnd w:id="13"/>
          <w:bookmarkEnd w:id="14"/>
          <w:p w:rsidR="0005074F" w:rsidRPr="002A25E3" w:rsidRDefault="0005074F" w:rsidP="000F6646">
            <w:pPr>
              <w:rPr>
                <w:b/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         □   </w:t>
            </w:r>
            <w:r w:rsidRPr="00D9307B">
              <w:rPr>
                <w:sz w:val="26"/>
                <w:szCs w:val="26"/>
              </w:rPr>
              <w:t>grad 3</w:t>
            </w:r>
            <w:r>
              <w:rPr>
                <w:sz w:val="28"/>
                <w:szCs w:val="28"/>
              </w:rPr>
              <w:t xml:space="preserve">         □   </w:t>
            </w:r>
            <w:r w:rsidRPr="00D9307B">
              <w:rPr>
                <w:sz w:val="26"/>
                <w:szCs w:val="26"/>
              </w:rPr>
              <w:t xml:space="preserve">grad </w:t>
            </w:r>
            <w:proofErr w:type="gramStart"/>
            <w:r w:rsidRPr="00D9307B">
              <w:rPr>
                <w:sz w:val="26"/>
                <w:szCs w:val="26"/>
              </w:rPr>
              <w:t>6</w:t>
            </w:r>
            <w:r>
              <w:rPr>
                <w:sz w:val="28"/>
                <w:szCs w:val="28"/>
              </w:rPr>
              <w:t xml:space="preserve">    </w:t>
            </w:r>
            <w:r w:rsidR="00B9289E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 w:rsidRPr="00B9289E">
              <w:rPr>
                <w:i/>
              </w:rPr>
              <w:t>graderingstabell</w:t>
            </w:r>
            <w:proofErr w:type="gramEnd"/>
            <w:r w:rsidRPr="00B9289E">
              <w:rPr>
                <w:i/>
              </w:rPr>
              <w:t>, se baksiden</w:t>
            </w:r>
          </w:p>
        </w:tc>
      </w:tr>
      <w:tr w:rsidR="00E8139F" w:rsidRPr="00063764" w:rsidTr="00C7299C">
        <w:tc>
          <w:tcPr>
            <w:tcW w:w="9657" w:type="dxa"/>
            <w:gridSpan w:val="15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063764" w:rsidRPr="00063764" w:rsidRDefault="00063764" w:rsidP="005256B3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025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063764" w:rsidRPr="00063764" w:rsidRDefault="00063764" w:rsidP="005256B3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C7299C" w:rsidTr="00C7299C">
        <w:trPr>
          <w:gridAfter w:val="4"/>
          <w:wAfter w:w="2919" w:type="dxa"/>
        </w:trPr>
        <w:tc>
          <w:tcPr>
            <w:tcW w:w="7763" w:type="dxa"/>
            <w:gridSpan w:val="13"/>
            <w:tcBorders>
              <w:bottom w:val="single" w:sz="4" w:space="0" w:color="auto"/>
            </w:tcBorders>
            <w:shd w:val="clear" w:color="auto" w:fill="000000" w:themeFill="text1"/>
          </w:tcPr>
          <w:p w:rsidR="00C7299C" w:rsidRDefault="00C7299C" w:rsidP="005256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AUDIOLOGISKE TESTER</w:t>
            </w:r>
          </w:p>
        </w:tc>
      </w:tr>
      <w:tr w:rsidR="00063764" w:rsidRPr="00FE311E" w:rsidTr="00C7299C">
        <w:trPr>
          <w:gridAfter w:val="4"/>
          <w:wAfter w:w="2919" w:type="dxa"/>
          <w:trHeight w:val="1045"/>
        </w:trPr>
        <w:tc>
          <w:tcPr>
            <w:tcW w:w="2093" w:type="dxa"/>
            <w:gridSpan w:val="4"/>
            <w:hideMark/>
          </w:tcPr>
          <w:p w:rsidR="00D636F7" w:rsidRDefault="00D636F7" w:rsidP="005256B3">
            <w:pPr>
              <w:rPr>
                <w:sz w:val="28"/>
                <w:szCs w:val="28"/>
              </w:rPr>
            </w:pPr>
            <w:bookmarkStart w:id="15" w:name="_GoBack"/>
            <w:r>
              <w:rPr>
                <w:sz w:val="28"/>
                <w:szCs w:val="28"/>
              </w:rPr>
              <w:t>AUDIOMETRI</w:t>
            </w:r>
          </w:p>
          <w:p w:rsidR="00D636F7" w:rsidRDefault="00D636F7" w:rsidP="005256B3">
            <w:pPr>
              <w:rPr>
                <w:sz w:val="26"/>
                <w:szCs w:val="26"/>
              </w:rPr>
            </w:pPr>
          </w:p>
          <w:p w:rsidR="00D636F7" w:rsidRPr="00FE311E" w:rsidRDefault="00D636F7" w:rsidP="00D636F7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d</w:t>
            </w:r>
            <w:r w:rsidRPr="00D636F7">
              <w:rPr>
                <w:sz w:val="26"/>
                <w:szCs w:val="26"/>
              </w:rPr>
              <w:t>ato ______</w:t>
            </w:r>
            <w:r>
              <w:rPr>
                <w:sz w:val="26"/>
                <w:szCs w:val="26"/>
              </w:rPr>
              <w:t>__</w:t>
            </w:r>
          </w:p>
        </w:tc>
        <w:tc>
          <w:tcPr>
            <w:tcW w:w="2693" w:type="dxa"/>
            <w:gridSpan w:val="4"/>
          </w:tcPr>
          <w:p w:rsidR="00D636F7" w:rsidRDefault="00D636F7" w:rsidP="005256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BALANSEPLATTFORM</w:t>
            </w:r>
          </w:p>
          <w:p w:rsidR="00D636F7" w:rsidRDefault="00D636F7" w:rsidP="005256B3">
            <w:pPr>
              <w:rPr>
                <w:sz w:val="26"/>
                <w:szCs w:val="26"/>
              </w:rPr>
            </w:pPr>
          </w:p>
          <w:p w:rsidR="00063764" w:rsidRPr="00FE311E" w:rsidRDefault="00D636F7" w:rsidP="005256B3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d</w:t>
            </w:r>
            <w:r w:rsidRPr="00D636F7">
              <w:rPr>
                <w:sz w:val="26"/>
                <w:szCs w:val="26"/>
              </w:rPr>
              <w:t>ato ______</w:t>
            </w:r>
            <w:r>
              <w:rPr>
                <w:sz w:val="26"/>
                <w:szCs w:val="26"/>
              </w:rPr>
              <w:t>__</w:t>
            </w:r>
          </w:p>
        </w:tc>
        <w:tc>
          <w:tcPr>
            <w:tcW w:w="2977" w:type="dxa"/>
            <w:gridSpan w:val="5"/>
          </w:tcPr>
          <w:p w:rsidR="00063764" w:rsidRPr="00D636F7" w:rsidRDefault="00D636F7" w:rsidP="005256B3">
            <w:pPr>
              <w:rPr>
                <w:sz w:val="28"/>
                <w:szCs w:val="28"/>
              </w:rPr>
            </w:pPr>
            <w:r w:rsidRPr="00D636F7">
              <w:rPr>
                <w:sz w:val="28"/>
                <w:szCs w:val="28"/>
              </w:rPr>
              <w:t>KALORISK PRØVE</w:t>
            </w:r>
          </w:p>
          <w:p w:rsidR="00D636F7" w:rsidRDefault="00D636F7" w:rsidP="005256B3">
            <w:pPr>
              <w:rPr>
                <w:sz w:val="26"/>
                <w:szCs w:val="26"/>
              </w:rPr>
            </w:pPr>
          </w:p>
          <w:p w:rsidR="00063764" w:rsidRPr="002A25E3" w:rsidRDefault="00D636F7" w:rsidP="005256B3">
            <w:pPr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Pr="00D636F7">
              <w:rPr>
                <w:sz w:val="26"/>
                <w:szCs w:val="26"/>
              </w:rPr>
              <w:t>ato ______</w:t>
            </w:r>
            <w:r>
              <w:rPr>
                <w:sz w:val="26"/>
                <w:szCs w:val="26"/>
              </w:rPr>
              <w:t>__</w:t>
            </w:r>
          </w:p>
        </w:tc>
      </w:tr>
      <w:bookmarkEnd w:id="15"/>
      <w:tr w:rsidR="00C7299C" w:rsidRPr="00063764" w:rsidTr="00C7299C">
        <w:tc>
          <w:tcPr>
            <w:tcW w:w="9657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7299C" w:rsidRPr="00063764" w:rsidRDefault="00C7299C" w:rsidP="005256B3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7299C" w:rsidRPr="00063764" w:rsidRDefault="00C7299C" w:rsidP="005256B3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C7299C" w:rsidTr="00C7299C">
        <w:trPr>
          <w:gridAfter w:val="4"/>
          <w:wAfter w:w="2919" w:type="dxa"/>
        </w:trPr>
        <w:tc>
          <w:tcPr>
            <w:tcW w:w="776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C7299C" w:rsidRDefault="00C7299C" w:rsidP="005256B3">
            <w:pPr>
              <w:rPr>
                <w:sz w:val="28"/>
                <w:szCs w:val="28"/>
              </w:rPr>
            </w:pPr>
            <w:bookmarkStart w:id="16" w:name="OLE_LINK5"/>
            <w:r>
              <w:rPr>
                <w:sz w:val="28"/>
                <w:szCs w:val="28"/>
              </w:rPr>
              <w:t>RADIOLOGISK UNDERSØKELSE</w:t>
            </w:r>
          </w:p>
        </w:tc>
      </w:tr>
      <w:tr w:rsidR="00260180" w:rsidRPr="00FE311E" w:rsidTr="00260180">
        <w:trPr>
          <w:gridAfter w:val="1"/>
          <w:wAfter w:w="226" w:type="dxa"/>
          <w:trHeight w:val="1045"/>
        </w:trPr>
        <w:tc>
          <w:tcPr>
            <w:tcW w:w="1809" w:type="dxa"/>
            <w:gridSpan w:val="3"/>
            <w:tcBorders>
              <w:top w:val="nil"/>
            </w:tcBorders>
            <w:hideMark/>
          </w:tcPr>
          <w:p w:rsidR="00260180" w:rsidRDefault="00260180" w:rsidP="005256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</w:t>
            </w:r>
          </w:p>
          <w:p w:rsidR="00260180" w:rsidRDefault="00260180" w:rsidP="005256B3">
            <w:pPr>
              <w:rPr>
                <w:sz w:val="26"/>
                <w:szCs w:val="26"/>
              </w:rPr>
            </w:pPr>
          </w:p>
          <w:p w:rsidR="00260180" w:rsidRPr="00FE311E" w:rsidRDefault="00260180" w:rsidP="005256B3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d</w:t>
            </w:r>
            <w:r w:rsidRPr="00D636F7">
              <w:rPr>
                <w:sz w:val="26"/>
                <w:szCs w:val="26"/>
              </w:rPr>
              <w:t>ato ______</w:t>
            </w:r>
            <w:r>
              <w:rPr>
                <w:sz w:val="26"/>
                <w:szCs w:val="26"/>
              </w:rPr>
              <w:t>__</w:t>
            </w:r>
          </w:p>
        </w:tc>
        <w:tc>
          <w:tcPr>
            <w:tcW w:w="1843" w:type="dxa"/>
            <w:gridSpan w:val="3"/>
            <w:tcBorders>
              <w:top w:val="nil"/>
            </w:tcBorders>
          </w:tcPr>
          <w:p w:rsidR="00260180" w:rsidRDefault="00260180" w:rsidP="005256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</w:t>
            </w:r>
          </w:p>
          <w:p w:rsidR="00260180" w:rsidRDefault="00260180" w:rsidP="005256B3">
            <w:pPr>
              <w:rPr>
                <w:sz w:val="26"/>
                <w:szCs w:val="26"/>
              </w:rPr>
            </w:pPr>
          </w:p>
          <w:p w:rsidR="00260180" w:rsidRPr="00FE311E" w:rsidRDefault="00260180" w:rsidP="005256B3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d</w:t>
            </w:r>
            <w:r w:rsidRPr="00D636F7">
              <w:rPr>
                <w:sz w:val="26"/>
                <w:szCs w:val="26"/>
              </w:rPr>
              <w:t>ato ______</w:t>
            </w:r>
            <w:r>
              <w:rPr>
                <w:sz w:val="26"/>
                <w:szCs w:val="26"/>
              </w:rPr>
              <w:t>__</w:t>
            </w:r>
          </w:p>
        </w:tc>
        <w:tc>
          <w:tcPr>
            <w:tcW w:w="1985" w:type="dxa"/>
            <w:gridSpan w:val="4"/>
            <w:tcBorders>
              <w:top w:val="nil"/>
            </w:tcBorders>
          </w:tcPr>
          <w:p w:rsidR="00260180" w:rsidRDefault="00260180" w:rsidP="005256B3">
            <w:pPr>
              <w:rPr>
                <w:sz w:val="26"/>
                <w:szCs w:val="26"/>
              </w:rPr>
            </w:pPr>
            <w:r w:rsidRPr="00191175">
              <w:rPr>
                <w:sz w:val="26"/>
                <w:szCs w:val="26"/>
              </w:rPr>
              <w:t>TUMOR</w:t>
            </w:r>
            <w:bookmarkStart w:id="17" w:name="OLE_LINK1"/>
            <w:bookmarkStart w:id="18" w:name="OLE_LINK2"/>
            <w:r w:rsidRPr="00191175">
              <w:rPr>
                <w:sz w:val="26"/>
                <w:szCs w:val="26"/>
              </w:rPr>
              <w:t>VOLUM</w:t>
            </w:r>
            <w:bookmarkEnd w:id="17"/>
            <w:bookmarkEnd w:id="18"/>
          </w:p>
          <w:p w:rsidR="00260180" w:rsidRDefault="00260180" w:rsidP="005256B3">
            <w:pPr>
              <w:rPr>
                <w:sz w:val="26"/>
                <w:szCs w:val="26"/>
              </w:rPr>
            </w:pPr>
          </w:p>
          <w:p w:rsidR="00260180" w:rsidRPr="00191175" w:rsidRDefault="00260180" w:rsidP="005256B3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</w:t>
            </w:r>
            <w:r w:rsidRPr="00191175">
              <w:rPr>
                <w:sz w:val="26"/>
                <w:szCs w:val="26"/>
              </w:rPr>
              <w:t>mm</w:t>
            </w:r>
            <w:r w:rsidRPr="00191175">
              <w:rPr>
                <w:sz w:val="26"/>
                <w:szCs w:val="26"/>
                <w:vertAlign w:val="superscript"/>
              </w:rPr>
              <w:t>3</w:t>
            </w:r>
          </w:p>
        </w:tc>
        <w:tc>
          <w:tcPr>
            <w:tcW w:w="2126" w:type="dxa"/>
            <w:gridSpan w:val="3"/>
            <w:tcBorders>
              <w:top w:val="nil"/>
            </w:tcBorders>
          </w:tcPr>
          <w:p w:rsidR="00260180" w:rsidRDefault="00260180" w:rsidP="005256B3">
            <w:r w:rsidRPr="00260180">
              <w:t>HYDROCEPHALUS</w:t>
            </w:r>
          </w:p>
          <w:p w:rsidR="00260180" w:rsidRPr="00260180" w:rsidRDefault="00260180" w:rsidP="00260180">
            <w:pPr>
              <w:rPr>
                <w:sz w:val="28"/>
                <w:szCs w:val="28"/>
              </w:rPr>
            </w:pPr>
            <w:proofErr w:type="gramStart"/>
            <w:r w:rsidRPr="00260180">
              <w:rPr>
                <w:sz w:val="28"/>
                <w:szCs w:val="28"/>
              </w:rPr>
              <w:t xml:space="preserve">□   </w:t>
            </w:r>
            <w:r w:rsidRPr="00260180">
              <w:rPr>
                <w:sz w:val="26"/>
                <w:szCs w:val="26"/>
              </w:rPr>
              <w:t>nei</w:t>
            </w:r>
            <w:proofErr w:type="gramEnd"/>
          </w:p>
          <w:p w:rsidR="00260180" w:rsidRPr="00260180" w:rsidRDefault="00260180" w:rsidP="00260180">
            <w:pPr>
              <w:rPr>
                <w:b/>
              </w:rPr>
            </w:pPr>
            <w:proofErr w:type="gramStart"/>
            <w:r w:rsidRPr="00260180">
              <w:rPr>
                <w:sz w:val="28"/>
                <w:szCs w:val="28"/>
              </w:rPr>
              <w:t xml:space="preserve">□    </w:t>
            </w:r>
            <w:r w:rsidRPr="00260180">
              <w:rPr>
                <w:sz w:val="26"/>
                <w:szCs w:val="26"/>
              </w:rPr>
              <w:t>ja</w:t>
            </w:r>
            <w:proofErr w:type="gramEnd"/>
          </w:p>
        </w:tc>
        <w:tc>
          <w:tcPr>
            <w:tcW w:w="2693" w:type="dxa"/>
            <w:gridSpan w:val="3"/>
            <w:tcBorders>
              <w:top w:val="nil"/>
              <w:right w:val="nil"/>
            </w:tcBorders>
          </w:tcPr>
          <w:p w:rsidR="00260180" w:rsidRDefault="00260180" w:rsidP="005256B3">
            <w:pPr>
              <w:rPr>
                <w:b/>
                <w:sz w:val="26"/>
                <w:szCs w:val="26"/>
                <w:vertAlign w:val="superscript"/>
              </w:rPr>
            </w:pPr>
          </w:p>
          <w:p w:rsidR="00260180" w:rsidRDefault="00260180" w:rsidP="005256B3">
            <w:pPr>
              <w:rPr>
                <w:b/>
                <w:sz w:val="26"/>
                <w:szCs w:val="26"/>
                <w:vertAlign w:val="superscript"/>
              </w:rPr>
            </w:pPr>
          </w:p>
          <w:p w:rsidR="00260180" w:rsidRPr="004A0025" w:rsidRDefault="00260180" w:rsidP="004A0025">
            <w:pPr>
              <w:rPr>
                <w:i/>
              </w:rPr>
            </w:pPr>
            <w:r>
              <w:rPr>
                <w:i/>
              </w:rPr>
              <w:t xml:space="preserve">    s</w:t>
            </w:r>
            <w:r w:rsidRPr="004A0025">
              <w:rPr>
                <w:i/>
              </w:rPr>
              <w:t>ign.</w:t>
            </w:r>
          </w:p>
        </w:tc>
      </w:tr>
    </w:tbl>
    <w:bookmarkEnd w:id="16"/>
    <w:p w:rsidR="00A23FE3" w:rsidRDefault="00A23FE3" w:rsidP="00A23F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House-</w:t>
      </w:r>
      <w:proofErr w:type="spellStart"/>
      <w:r>
        <w:rPr>
          <w:sz w:val="28"/>
          <w:szCs w:val="28"/>
        </w:rPr>
        <w:t>Brackmann</w:t>
      </w:r>
      <w:proofErr w:type="spellEnd"/>
      <w:r>
        <w:rPr>
          <w:sz w:val="28"/>
          <w:szCs w:val="28"/>
        </w:rPr>
        <w:t>, graderingstabell</w:t>
      </w:r>
      <w:r w:rsidRPr="003C6D50">
        <w:rPr>
          <w:sz w:val="28"/>
          <w:szCs w:val="28"/>
        </w:rPr>
        <w:tab/>
      </w:r>
    </w:p>
    <w:p w:rsidR="00A23FE3" w:rsidRPr="003C6D50" w:rsidRDefault="00A23FE3" w:rsidP="00A23FE3">
      <w:pPr>
        <w:rPr>
          <w:sz w:val="28"/>
          <w:szCs w:val="28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6"/>
        <w:gridCol w:w="1398"/>
        <w:gridCol w:w="2761"/>
        <w:gridCol w:w="3574"/>
        <w:gridCol w:w="1917"/>
      </w:tblGrid>
      <w:tr w:rsidR="00A23FE3" w:rsidRPr="00395572" w:rsidTr="005256B3"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Hvile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Panne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Øyelukking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Munn</w:t>
            </w:r>
          </w:p>
        </w:tc>
      </w:tr>
      <w:tr w:rsidR="00A23FE3" w:rsidRPr="00395572" w:rsidTr="005256B3"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Grad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N</w:t>
            </w:r>
          </w:p>
        </w:tc>
      </w:tr>
      <w:tr w:rsidR="00A23FE3" w:rsidRPr="00395572" w:rsidTr="005256B3"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Grad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Moderat/god funksjon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Komplett v. min anstrengelse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Lett asymmetri</w:t>
            </w:r>
          </w:p>
        </w:tc>
      </w:tr>
      <w:tr w:rsidR="00A23FE3" w:rsidRPr="00395572" w:rsidTr="005256B3"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Grad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Moderat/liten funksjon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Komplett v. stor anstrengelse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Lett asymmetri</w:t>
            </w:r>
          </w:p>
        </w:tc>
      </w:tr>
      <w:tr w:rsidR="00A23FE3" w:rsidRPr="00395572" w:rsidTr="005256B3"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Grad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Ingen funksjon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proofErr w:type="spellStart"/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Lagoftalmus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Klar asymmetri</w:t>
            </w:r>
          </w:p>
        </w:tc>
      </w:tr>
      <w:tr w:rsidR="00A23FE3" w:rsidRPr="00395572" w:rsidTr="005256B3"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Grad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Asymmetri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Ingen funksjon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proofErr w:type="spellStart"/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Lagoftalmus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Liten bev.</w:t>
            </w:r>
          </w:p>
        </w:tc>
      </w:tr>
      <w:tr w:rsidR="00A23FE3" w:rsidRPr="00395572" w:rsidTr="005256B3"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Grad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Paralyse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Paralyse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Paralyse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DCDCDC"/>
            <w:tcMar>
              <w:top w:w="30" w:type="dxa"/>
              <w:left w:w="60" w:type="dxa"/>
              <w:bottom w:w="30" w:type="dxa"/>
              <w:right w:w="60" w:type="dxa"/>
            </w:tcMar>
          </w:tcPr>
          <w:p w:rsidR="00A23FE3" w:rsidRPr="00395572" w:rsidRDefault="00A23FE3" w:rsidP="005256B3">
            <w:pPr>
              <w:spacing w:after="225" w:line="288" w:lineRule="atLeast"/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</w:pPr>
            <w:r w:rsidRPr="00395572">
              <w:rPr>
                <w:rFonts w:ascii="Verdana" w:eastAsia="MS Mincho" w:hAnsi="Verdana"/>
                <w:color w:val="333333"/>
                <w:sz w:val="18"/>
                <w:szCs w:val="18"/>
                <w:lang w:eastAsia="ja-JP"/>
              </w:rPr>
              <w:t>Paralyse</w:t>
            </w:r>
          </w:p>
        </w:tc>
      </w:tr>
    </w:tbl>
    <w:p w:rsidR="00A23FE3" w:rsidRPr="001F39CE" w:rsidRDefault="00A23FE3" w:rsidP="00A23FE3">
      <w:pPr>
        <w:jc w:val="right"/>
        <w:rPr>
          <w:sz w:val="20"/>
          <w:szCs w:val="20"/>
        </w:rPr>
      </w:pPr>
      <w:r w:rsidRPr="001F39CE">
        <w:rPr>
          <w:sz w:val="20"/>
          <w:szCs w:val="20"/>
        </w:rPr>
        <w:t>Legehåndboka, 2013</w:t>
      </w:r>
    </w:p>
    <w:p w:rsidR="00A23FE3" w:rsidRDefault="00A23FE3" w:rsidP="00A23FE3">
      <w:pPr>
        <w:rPr>
          <w:sz w:val="20"/>
          <w:szCs w:val="20"/>
        </w:rPr>
      </w:pPr>
    </w:p>
    <w:sectPr w:rsidR="00A23FE3" w:rsidSect="00A23F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B65E2"/>
    <w:multiLevelType w:val="hybridMultilevel"/>
    <w:tmpl w:val="2DE4E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74"/>
    <w:rsid w:val="000300D0"/>
    <w:rsid w:val="0005074F"/>
    <w:rsid w:val="00053529"/>
    <w:rsid w:val="00063764"/>
    <w:rsid w:val="001012F7"/>
    <w:rsid w:val="00103BF6"/>
    <w:rsid w:val="00103C51"/>
    <w:rsid w:val="00116573"/>
    <w:rsid w:val="00146BBC"/>
    <w:rsid w:val="0016453A"/>
    <w:rsid w:val="00176363"/>
    <w:rsid w:val="00191175"/>
    <w:rsid w:val="001F39CE"/>
    <w:rsid w:val="0022170D"/>
    <w:rsid w:val="00260180"/>
    <w:rsid w:val="002A25E3"/>
    <w:rsid w:val="002D3BFD"/>
    <w:rsid w:val="002E6DBA"/>
    <w:rsid w:val="00314C21"/>
    <w:rsid w:val="00341EE3"/>
    <w:rsid w:val="0034759A"/>
    <w:rsid w:val="003C20FC"/>
    <w:rsid w:val="003C6D50"/>
    <w:rsid w:val="003D1C18"/>
    <w:rsid w:val="003F4785"/>
    <w:rsid w:val="00407AFA"/>
    <w:rsid w:val="00440592"/>
    <w:rsid w:val="00473812"/>
    <w:rsid w:val="00474FE1"/>
    <w:rsid w:val="004A0025"/>
    <w:rsid w:val="004D56B6"/>
    <w:rsid w:val="00584908"/>
    <w:rsid w:val="005927CF"/>
    <w:rsid w:val="005D17F3"/>
    <w:rsid w:val="00611D8E"/>
    <w:rsid w:val="006157F3"/>
    <w:rsid w:val="006C73ED"/>
    <w:rsid w:val="006D3828"/>
    <w:rsid w:val="006D7639"/>
    <w:rsid w:val="006E138D"/>
    <w:rsid w:val="00775C70"/>
    <w:rsid w:val="007D06A0"/>
    <w:rsid w:val="00843800"/>
    <w:rsid w:val="00856422"/>
    <w:rsid w:val="008A48D7"/>
    <w:rsid w:val="00920CB2"/>
    <w:rsid w:val="00956E60"/>
    <w:rsid w:val="00A23FE3"/>
    <w:rsid w:val="00A56AD4"/>
    <w:rsid w:val="00B14E66"/>
    <w:rsid w:val="00B75618"/>
    <w:rsid w:val="00B9289E"/>
    <w:rsid w:val="00C4605B"/>
    <w:rsid w:val="00C7299C"/>
    <w:rsid w:val="00CF2274"/>
    <w:rsid w:val="00D16E58"/>
    <w:rsid w:val="00D272AB"/>
    <w:rsid w:val="00D636F7"/>
    <w:rsid w:val="00D9307B"/>
    <w:rsid w:val="00D95B47"/>
    <w:rsid w:val="00DF4D8D"/>
    <w:rsid w:val="00E36210"/>
    <w:rsid w:val="00E8139F"/>
    <w:rsid w:val="00EE2F55"/>
    <w:rsid w:val="00EF033D"/>
    <w:rsid w:val="00EF642A"/>
    <w:rsid w:val="00F06E7D"/>
    <w:rsid w:val="00F905F5"/>
    <w:rsid w:val="00FA624B"/>
    <w:rsid w:val="00FE311E"/>
    <w:rsid w:val="00FE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height-relative:margin" fillcolor="window">
      <v:fill color="window"/>
      <v:stroke weight=".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180"/>
    <w:rPr>
      <w:rFonts w:ascii="Calibri" w:eastAsia="Calibri" w:hAnsi="Calibri" w:cs="Times New Roman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F3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F64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F64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F64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EF64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84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1">
    <w:name w:val="Tabellrutenett1"/>
    <w:basedOn w:val="Vanligtabell"/>
    <w:next w:val="Tabellrutenett"/>
    <w:uiPriority w:val="59"/>
    <w:rsid w:val="00FE311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59"/>
    <w:rsid w:val="00B7561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3">
    <w:name w:val="Tabellrutenett3"/>
    <w:basedOn w:val="Vanligtabell"/>
    <w:next w:val="Tabellrutenett"/>
    <w:uiPriority w:val="59"/>
    <w:rsid w:val="003F478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D95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95B47"/>
    <w:rPr>
      <w:rFonts w:ascii="Tahoma" w:eastAsia="Calibri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F3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paragraph" w:styleId="Listeavsnitt">
    <w:name w:val="List Paragraph"/>
    <w:basedOn w:val="Normal"/>
    <w:uiPriority w:val="34"/>
    <w:qFormat/>
    <w:rsid w:val="00F905F5"/>
    <w:pPr>
      <w:ind w:left="720"/>
      <w:contextualSpacing/>
    </w:pPr>
  </w:style>
  <w:style w:type="paragraph" w:styleId="Ingenmellomrom">
    <w:name w:val="No Spacing"/>
    <w:uiPriority w:val="1"/>
    <w:qFormat/>
    <w:rsid w:val="00EF642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F64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EF64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EF64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EF642A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180"/>
    <w:rPr>
      <w:rFonts w:ascii="Calibri" w:eastAsia="Calibri" w:hAnsi="Calibri" w:cs="Times New Roman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F3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F64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F64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F64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EF64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84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1">
    <w:name w:val="Tabellrutenett1"/>
    <w:basedOn w:val="Vanligtabell"/>
    <w:next w:val="Tabellrutenett"/>
    <w:uiPriority w:val="59"/>
    <w:rsid w:val="00FE311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59"/>
    <w:rsid w:val="00B7561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3">
    <w:name w:val="Tabellrutenett3"/>
    <w:basedOn w:val="Vanligtabell"/>
    <w:next w:val="Tabellrutenett"/>
    <w:uiPriority w:val="59"/>
    <w:rsid w:val="003F478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D95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95B47"/>
    <w:rPr>
      <w:rFonts w:ascii="Tahoma" w:eastAsia="Calibri" w:hAnsi="Tahoma" w:cs="Tahoma"/>
      <w:sz w:val="16"/>
      <w:szCs w:val="1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F3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paragraph" w:styleId="Listeavsnitt">
    <w:name w:val="List Paragraph"/>
    <w:basedOn w:val="Normal"/>
    <w:uiPriority w:val="34"/>
    <w:qFormat/>
    <w:rsid w:val="00F905F5"/>
    <w:pPr>
      <w:ind w:left="720"/>
      <w:contextualSpacing/>
    </w:pPr>
  </w:style>
  <w:style w:type="paragraph" w:styleId="Ingenmellomrom">
    <w:name w:val="No Spacing"/>
    <w:uiPriority w:val="1"/>
    <w:qFormat/>
    <w:rsid w:val="00EF642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F64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EF64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EF64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EF642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57BFD-06B7-42BB-BE17-8BC06C0B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A7BAC6A9</Template>
  <TotalTime>6</TotalTime>
  <Pages>2</Pages>
  <Words>208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Helse Vest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Katrine Finnkirk</dc:creator>
  <cp:lastModifiedBy>Monica Katrine Finnkirk</cp:lastModifiedBy>
  <cp:revision>4</cp:revision>
  <cp:lastPrinted>2014-08-10T13:21:00Z</cp:lastPrinted>
  <dcterms:created xsi:type="dcterms:W3CDTF">2014-08-10T15:40:00Z</dcterms:created>
  <dcterms:modified xsi:type="dcterms:W3CDTF">2014-08-20T09:57:00Z</dcterms:modified>
</cp:coreProperties>
</file>